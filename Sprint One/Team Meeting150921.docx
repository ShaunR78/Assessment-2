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1209846"/>
        <w:placeholder>
          <w:docPart w:val="AB14E3E115C24534A96FDA4CF59A688F"/>
        </w:placeholder>
        <w:showingPlcHdr/>
        <w15:appearance w15:val="hidden"/>
      </w:sdtPr>
      <w:sdtEndPr/>
      <w:sdtContent>
        <w:p w14:paraId="5D206D3E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0BC3CE" w14:textId="3BF1CA0A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B33A16A595814EF7A7DBAFF136CAA171"/>
          </w:placeholder>
          <w:date w:fullDate="2021-09-15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702D27">
            <w:t>9/15/2021 12:00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F7334A92B1564361BDE1BC99F1C07611"/>
          </w:placeholder>
          <w15:appearance w15:val="hidden"/>
        </w:sdtPr>
        <w:sdtEndPr/>
        <w:sdtContent>
          <w:r w:rsidR="0070233B">
            <w:t>10F83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2F1EAE65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DA287D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1E639F56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2AD6EAF6C454D8A89719698DDBE68D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EE4767D" w14:textId="75301671" w:rsidR="00D85460" w:rsidRDefault="00702D27">
                      <w:pPr>
                        <w:spacing w:after="0"/>
                      </w:pPr>
                      <w:r>
                        <w:t xml:space="preserve">Shaun Rawlings </w:t>
                      </w:r>
                    </w:p>
                  </w:tc>
                </w:sdtContent>
              </w:sdt>
            </w:tr>
            <w:tr w:rsidR="00D85460" w14:paraId="29AA778B" w14:textId="77777777" w:rsidTr="00514786">
              <w:tc>
                <w:tcPr>
                  <w:tcW w:w="2400" w:type="dxa"/>
                </w:tcPr>
                <w:p w14:paraId="6F42AC8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A694B7E5AE54BBE979EDAB3D119605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BE0C9CC" w14:textId="037909F4" w:rsidR="00D85460" w:rsidRDefault="00702D27">
                      <w:pPr>
                        <w:spacing w:after="0"/>
                      </w:pPr>
                      <w:r>
                        <w:t xml:space="preserve">Project </w:t>
                      </w:r>
                    </w:p>
                  </w:tc>
                </w:sdtContent>
              </w:sdt>
            </w:tr>
            <w:tr w:rsidR="00D85460" w14:paraId="5B8A4414" w14:textId="77777777" w:rsidTr="00514786">
              <w:tc>
                <w:tcPr>
                  <w:tcW w:w="2400" w:type="dxa"/>
                </w:tcPr>
                <w:p w14:paraId="0BB8E0A6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4CB6CB72DAE14E74953596ACD889343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4E8EE8EA" w14:textId="522230F9" w:rsidR="00D85460" w:rsidRDefault="00702D27">
                      <w:pPr>
                        <w:spacing w:after="0"/>
                      </w:pPr>
                      <w:r>
                        <w:t xml:space="preserve">Shaun Rawlings </w:t>
                      </w:r>
                    </w:p>
                  </w:tc>
                </w:sdtContent>
              </w:sdt>
            </w:tr>
            <w:tr w:rsidR="00D85460" w14:paraId="2304D07A" w14:textId="77777777" w:rsidTr="00514786">
              <w:tc>
                <w:tcPr>
                  <w:tcW w:w="2400" w:type="dxa"/>
                </w:tcPr>
                <w:p w14:paraId="6262A2C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858FE63761C24246B16C320A88306C9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D0AD11A" w14:textId="4EF9D5AB" w:rsidR="00D85460" w:rsidRDefault="00702D27">
                      <w:pPr>
                        <w:spacing w:after="0"/>
                      </w:pPr>
                      <w:r>
                        <w:t xml:space="preserve">Shaun Rawlings </w:t>
                      </w:r>
                    </w:p>
                  </w:tc>
                </w:sdtContent>
              </w:sdt>
            </w:tr>
            <w:tr w:rsidR="00D85460" w14:paraId="2D90C6BF" w14:textId="77777777" w:rsidTr="00514786">
              <w:tc>
                <w:tcPr>
                  <w:tcW w:w="2400" w:type="dxa"/>
                </w:tcPr>
                <w:p w14:paraId="0ABE9FE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CD32F2FA1A2A4876803B98E0E431578C"/>
                    </w:placeholder>
                    <w15:appearance w15:val="hidden"/>
                  </w:sdtPr>
                  <w:sdtEndPr/>
                  <w:sdtContent>
                    <w:p w14:paraId="4E08401F" w14:textId="44FF0B42" w:rsidR="00D85460" w:rsidRDefault="00702D27">
                      <w:pPr>
                        <w:spacing w:after="0"/>
                      </w:pPr>
                      <w:r>
                        <w:t xml:space="preserve">Scott King </w:t>
                      </w:r>
                    </w:p>
                  </w:sdtContent>
                </w:sdt>
              </w:tc>
            </w:tr>
          </w:tbl>
          <w:p w14:paraId="26254CEE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0004FB24" w14:textId="780B083A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DA6A208256254EC4BEDD425A0CED69B4"/>
                </w:placeholder>
                <w15:appearance w15:val="hidden"/>
              </w:sdtPr>
              <w:sdtEndPr/>
              <w:sdtContent>
                <w:r w:rsidR="00702D27">
                  <w:t xml:space="preserve">Scott King </w:t>
                </w:r>
              </w:sdtContent>
            </w:sdt>
          </w:p>
          <w:p w14:paraId="5A233BCA" w14:textId="1E528CF7" w:rsidR="00D85460" w:rsidRDefault="006463BE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951D256E446748EB952B357B23CA52EA"/>
                </w:placeholder>
                <w15:appearance w15:val="hidden"/>
              </w:sdtPr>
              <w:sdtEndPr/>
              <w:sdtContent>
                <w:r w:rsidR="0031389A">
                  <w:t xml:space="preserve">- </w:t>
                </w:r>
                <w:r w:rsidR="00702D27">
                  <w:t>Stewart Goodwin</w:t>
                </w:r>
              </w:sdtContent>
            </w:sdt>
          </w:p>
          <w:p w14:paraId="14B99891" w14:textId="5D0C7397" w:rsidR="00D85460" w:rsidRDefault="00D85460">
            <w:pPr>
              <w:spacing w:after="0"/>
            </w:pPr>
          </w:p>
        </w:tc>
      </w:tr>
    </w:tbl>
    <w:p w14:paraId="4715299D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70332AD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11EA4C79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48468AA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46B03021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9B76E9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5FE830B" w14:textId="75AE5B09" w:rsidR="00514786" w:rsidRDefault="008745AC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FF62539" w14:textId="16ED71FD" w:rsidR="00514786" w:rsidRDefault="00702D27" w:rsidP="00537F75">
                <w:pPr>
                  <w:spacing w:after="0"/>
                </w:pPr>
                <w:r>
                  <w:t xml:space="preserve">Introduction to new Project </w:t>
                </w:r>
              </w:p>
            </w:tc>
          </w:sdtContent>
        </w:sdt>
        <w:sdt>
          <w:sdtPr>
            <w:id w:val="416301333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60FEC8A8" w14:textId="068B2D81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478045287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964C3C7" w14:textId="3077D9A6" w:rsidR="00514786" w:rsidRDefault="00702D27" w:rsidP="00537F75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514786" w14:paraId="363B76DC" w14:textId="77777777" w:rsidTr="0051478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D1AE476" w14:textId="14D37961" w:rsidR="00514786" w:rsidRDefault="008745AC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BBB4686" w14:textId="424EF876" w:rsidR="00514786" w:rsidRDefault="00702D27" w:rsidP="00537F75">
                <w:pPr>
                  <w:spacing w:after="0"/>
                </w:pPr>
                <w:r>
                  <w:t xml:space="preserve">Project Specifications &amp; Client requirements </w:t>
                </w:r>
              </w:p>
            </w:tc>
          </w:sdtContent>
        </w:sdt>
        <w:sdt>
          <w:sdtPr>
            <w:id w:val="-1036039328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5A8D83B4" w14:textId="5DEEC946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-179668635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2028881" w14:textId="03AC2228" w:rsidR="00514786" w:rsidRDefault="0031389A" w:rsidP="00537F75">
                <w:pPr>
                  <w:spacing w:after="0"/>
                </w:pPr>
                <w:r>
                  <w:t>20</w:t>
                </w:r>
              </w:p>
            </w:tc>
          </w:sdtContent>
        </w:sdt>
      </w:tr>
      <w:tr w:rsidR="00514786" w14:paraId="3A49C4A8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24BA008" w14:textId="41AFDB81" w:rsidR="00514786" w:rsidRDefault="008745AC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4A470FAC" w14:textId="68D48328" w:rsidR="00514786" w:rsidRDefault="00702D27" w:rsidP="0031389A">
                <w:pPr>
                  <w:spacing w:after="0"/>
                </w:pPr>
                <w:r>
                  <w:t>Allocation of tasks – Design User Int</w:t>
                </w:r>
                <w:r w:rsidR="0031389A">
                  <w:t>erface</w:t>
                </w:r>
              </w:p>
            </w:tc>
          </w:sdtContent>
        </w:sdt>
        <w:sdt>
          <w:sdtPr>
            <w:id w:val="1686715925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3311F3D" w14:textId="2CC8AC45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-727831273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E883443" w14:textId="7EE95871" w:rsidR="00514786" w:rsidRDefault="00702D27" w:rsidP="00537F75">
                <w:pPr>
                  <w:spacing w:after="0"/>
                </w:pPr>
                <w:r>
                  <w:t>5</w:t>
                </w:r>
              </w:p>
            </w:tc>
          </w:sdtContent>
        </w:sdt>
      </w:tr>
      <w:tr w:rsidR="00514786" w14:paraId="7529C6FC" w14:textId="77777777" w:rsidTr="00514786"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B0A4476" w14:textId="096014B6" w:rsidR="00514786" w:rsidRDefault="008745AC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818186F0455342F1AAC723B205A0E50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13F13E22" w14:textId="4C0798D0" w:rsidR="00514786" w:rsidRDefault="00702D27" w:rsidP="00537F75">
                <w:pPr>
                  <w:spacing w:after="0"/>
                </w:pPr>
                <w:r>
                  <w:t xml:space="preserve">Set time for Second Meeting </w:t>
                </w:r>
              </w:p>
            </w:tc>
          </w:sdtContent>
        </w:sdt>
        <w:sdt>
          <w:sdtPr>
            <w:id w:val="-589615949"/>
            <w:placeholder>
              <w:docPart w:val="BB25404D98DF444388BABFA505A50CE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8E95AF8" w14:textId="6AAC3FCC" w:rsidR="00514786" w:rsidRDefault="00702D27" w:rsidP="00537F75">
                <w:pPr>
                  <w:spacing w:after="0"/>
                </w:pPr>
                <w:r>
                  <w:t xml:space="preserve">Shaun </w:t>
                </w:r>
              </w:p>
            </w:tc>
          </w:sdtContent>
        </w:sdt>
        <w:sdt>
          <w:sdtPr>
            <w:id w:val="733512956"/>
            <w:placeholder>
              <w:docPart w:val="82F0A76A3397423E97ED3675F04C65D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1B53B3EA" w14:textId="69D89A40" w:rsidR="00514786" w:rsidRDefault="00702D27" w:rsidP="00537F75">
                <w:pPr>
                  <w:spacing w:after="0"/>
                </w:pPr>
                <w:r>
                  <w:t>2mins</w:t>
                </w:r>
              </w:p>
            </w:tc>
          </w:sdtContent>
        </w:sdt>
      </w:tr>
    </w:tbl>
    <w:p w14:paraId="66543684" w14:textId="77777777" w:rsidR="00D85460" w:rsidRDefault="006463BE">
      <w:pPr>
        <w:pStyle w:val="Heading2"/>
      </w:pPr>
      <w:r>
        <w:t>Other Information</w:t>
      </w:r>
    </w:p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0572" w14:textId="77777777" w:rsidR="00224F0F" w:rsidRDefault="00224F0F">
      <w:r>
        <w:separator/>
      </w:r>
    </w:p>
  </w:endnote>
  <w:endnote w:type="continuationSeparator" w:id="0">
    <w:p w14:paraId="07142AF7" w14:textId="77777777" w:rsidR="00224F0F" w:rsidRDefault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2B97B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B975" w14:textId="77777777" w:rsidR="00224F0F" w:rsidRDefault="00224F0F">
      <w:r>
        <w:separator/>
      </w:r>
    </w:p>
  </w:footnote>
  <w:footnote w:type="continuationSeparator" w:id="0">
    <w:p w14:paraId="0A0AFAC3" w14:textId="77777777" w:rsidR="00224F0F" w:rsidRDefault="00224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118"/>
    <w:multiLevelType w:val="hybridMultilevel"/>
    <w:tmpl w:val="65303A80"/>
    <w:lvl w:ilvl="0" w:tplc="7A7C464C">
      <w:start w:val="1"/>
      <w:numFmt w:val="bullet"/>
      <w:lvlText w:val="-"/>
      <w:lvlJc w:val="left"/>
      <w:pPr>
        <w:ind w:left="2217" w:hanging="360"/>
      </w:pPr>
      <w:rPr>
        <w:rFonts w:ascii="Palatino Linotype" w:eastAsiaTheme="minorEastAsia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1" w15:restartNumberingAfterBreak="0">
    <w:nsid w:val="54B26FE0"/>
    <w:multiLevelType w:val="hybridMultilevel"/>
    <w:tmpl w:val="BB206F7C"/>
    <w:lvl w:ilvl="0" w:tplc="07685AE0">
      <w:start w:val="1"/>
      <w:numFmt w:val="bullet"/>
      <w:lvlText w:val="-"/>
      <w:lvlJc w:val="left"/>
      <w:pPr>
        <w:ind w:left="2277" w:hanging="360"/>
      </w:pPr>
      <w:rPr>
        <w:rFonts w:ascii="Palatino Linotype" w:eastAsiaTheme="minorEastAsia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0F"/>
    <w:rsid w:val="00224F0F"/>
    <w:rsid w:val="0031389A"/>
    <w:rsid w:val="00514786"/>
    <w:rsid w:val="006463BE"/>
    <w:rsid w:val="0070233B"/>
    <w:rsid w:val="00702D27"/>
    <w:rsid w:val="0076571D"/>
    <w:rsid w:val="008745AC"/>
    <w:rsid w:val="00961675"/>
    <w:rsid w:val="00964C71"/>
    <w:rsid w:val="009C7EDB"/>
    <w:rsid w:val="00B7499F"/>
    <w:rsid w:val="00D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84074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70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24362\Downloads\tf03463072_win3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14E3E115C24534A96FDA4CF59A6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A724-AF53-43A1-BBF3-B562D3DAFB4A}"/>
      </w:docPartPr>
      <w:docPartBody>
        <w:p w:rsidR="00BB1462" w:rsidRDefault="00BB1462">
          <w:pPr>
            <w:pStyle w:val="AB14E3E115C24534A96FDA4CF59A688F"/>
          </w:pPr>
          <w:r>
            <w:t>Team Meeting</w:t>
          </w:r>
        </w:p>
      </w:docPartBody>
    </w:docPart>
    <w:docPart>
      <w:docPartPr>
        <w:name w:val="B33A16A595814EF7A7DBAFF136CAA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9380A-799C-4607-8C77-1486062AFFDE}"/>
      </w:docPartPr>
      <w:docPartBody>
        <w:p w:rsidR="00BB1462" w:rsidRDefault="00BB1462">
          <w:pPr>
            <w:pStyle w:val="B33A16A595814EF7A7DBAFF136CAA171"/>
          </w:pPr>
          <w:r>
            <w:t>[Date | time]</w:t>
          </w:r>
        </w:p>
      </w:docPartBody>
    </w:docPart>
    <w:docPart>
      <w:docPartPr>
        <w:name w:val="F7334A92B1564361BDE1BC99F1C07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6811-5C5A-4734-931E-473E27200CB5}"/>
      </w:docPartPr>
      <w:docPartBody>
        <w:p w:rsidR="00BB1462" w:rsidRDefault="00BB1462">
          <w:pPr>
            <w:pStyle w:val="F7334A92B1564361BDE1BC99F1C07611"/>
          </w:pPr>
          <w:r>
            <w:t>[Location]</w:t>
          </w:r>
        </w:p>
      </w:docPartBody>
    </w:docPart>
    <w:docPart>
      <w:docPartPr>
        <w:name w:val="D2AD6EAF6C454D8A89719698DDBE6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BF7E4-2F31-4B52-B265-768EE48AC1C8}"/>
      </w:docPartPr>
      <w:docPartBody>
        <w:p w:rsidR="00BB1462" w:rsidRDefault="00BB1462">
          <w:pPr>
            <w:pStyle w:val="D2AD6EAF6C454D8A89719698DDBE68D7"/>
          </w:pPr>
          <w:r>
            <w:t>[Meeting called by]</w:t>
          </w:r>
        </w:p>
      </w:docPartBody>
    </w:docPart>
    <w:docPart>
      <w:docPartPr>
        <w:name w:val="2A694B7E5AE54BBE979EDAB3D1196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1328-8AD1-4C8C-8D80-B2B6149FC734}"/>
      </w:docPartPr>
      <w:docPartBody>
        <w:p w:rsidR="00BB1462" w:rsidRDefault="00BB1462">
          <w:pPr>
            <w:pStyle w:val="2A694B7E5AE54BBE979EDAB3D1196057"/>
          </w:pPr>
          <w:r>
            <w:t>[Type of meeting]</w:t>
          </w:r>
        </w:p>
      </w:docPartBody>
    </w:docPart>
    <w:docPart>
      <w:docPartPr>
        <w:name w:val="4CB6CB72DAE14E74953596ACD8893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5C02-B910-4F39-A69A-110D8ED46B3C}"/>
      </w:docPartPr>
      <w:docPartBody>
        <w:p w:rsidR="00BB1462" w:rsidRDefault="00BB1462">
          <w:pPr>
            <w:pStyle w:val="4CB6CB72DAE14E74953596ACD889343C"/>
          </w:pPr>
          <w:r>
            <w:t>[Facilitator]</w:t>
          </w:r>
        </w:p>
      </w:docPartBody>
    </w:docPart>
    <w:docPart>
      <w:docPartPr>
        <w:name w:val="858FE63761C24246B16C320A8830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42AA7-9A31-406E-8D80-8C802C56A24C}"/>
      </w:docPartPr>
      <w:docPartBody>
        <w:p w:rsidR="00BB1462" w:rsidRDefault="00BB1462">
          <w:pPr>
            <w:pStyle w:val="858FE63761C24246B16C320A88306C9C"/>
          </w:pPr>
          <w:r>
            <w:t>[Note taker]</w:t>
          </w:r>
        </w:p>
      </w:docPartBody>
    </w:docPart>
    <w:docPart>
      <w:docPartPr>
        <w:name w:val="CD32F2FA1A2A4876803B98E0E4315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9382A-0D49-4262-A89E-7BE02374FD14}"/>
      </w:docPartPr>
      <w:docPartBody>
        <w:p w:rsidR="00BB1462" w:rsidRDefault="00BB1462">
          <w:pPr>
            <w:pStyle w:val="CD32F2FA1A2A4876803B98E0E431578C"/>
          </w:pPr>
          <w:r>
            <w:t>[Timekeeper]</w:t>
          </w:r>
        </w:p>
      </w:docPartBody>
    </w:docPart>
    <w:docPart>
      <w:docPartPr>
        <w:name w:val="DA6A208256254EC4BEDD425A0CED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2F5F-6E15-4122-97E5-C3D680A15907}"/>
      </w:docPartPr>
      <w:docPartBody>
        <w:p w:rsidR="00BB1462" w:rsidRDefault="00BB1462">
          <w:pPr>
            <w:pStyle w:val="DA6A208256254EC4BEDD425A0CED69B4"/>
          </w:pPr>
          <w:r>
            <w:t>[Attendees]</w:t>
          </w:r>
        </w:p>
      </w:docPartBody>
    </w:docPart>
    <w:docPart>
      <w:docPartPr>
        <w:name w:val="951D256E446748EB952B357B23CA5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1AC56-25B1-46CA-A87B-2637496BD8D0}"/>
      </w:docPartPr>
      <w:docPartBody>
        <w:p w:rsidR="00BB1462" w:rsidRDefault="00BB1462">
          <w:pPr>
            <w:pStyle w:val="951D256E446748EB952B357B23CA52EA"/>
          </w:pPr>
          <w:r>
            <w:t>[Please read]</w:t>
          </w:r>
        </w:p>
      </w:docPartBody>
    </w:docPart>
    <w:docPart>
      <w:docPartPr>
        <w:name w:val="818186F0455342F1AAC723B205A0E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45AEE-3BD0-48E5-9F66-C58660D28AA1}"/>
      </w:docPartPr>
      <w:docPartBody>
        <w:p w:rsidR="00BB1462" w:rsidRDefault="00BB1462">
          <w:pPr>
            <w:pStyle w:val="818186F0455342F1AAC723B205A0E508"/>
          </w:pPr>
          <w:r>
            <w:t>[Topic]</w:t>
          </w:r>
        </w:p>
      </w:docPartBody>
    </w:docPart>
    <w:docPart>
      <w:docPartPr>
        <w:name w:val="BB25404D98DF444388BABFA505A50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43C6-5E02-45F7-AE2C-53102F2053D4}"/>
      </w:docPartPr>
      <w:docPartBody>
        <w:p w:rsidR="00BB1462" w:rsidRDefault="00BB1462">
          <w:pPr>
            <w:pStyle w:val="BB25404D98DF444388BABFA505A50CE0"/>
          </w:pPr>
          <w:r>
            <w:t>[Presenter]</w:t>
          </w:r>
        </w:p>
      </w:docPartBody>
    </w:docPart>
    <w:docPart>
      <w:docPartPr>
        <w:name w:val="82F0A76A3397423E97ED3675F04C6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3A08-C154-4D8D-9219-66EACF9073A4}"/>
      </w:docPartPr>
      <w:docPartBody>
        <w:p w:rsidR="00BB1462" w:rsidRDefault="00BB1462">
          <w:pPr>
            <w:pStyle w:val="82F0A76A3397423E97ED3675F04C65DE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62"/>
    <w:rsid w:val="00BB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4E3E115C24534A96FDA4CF59A688F">
    <w:name w:val="AB14E3E115C24534A96FDA4CF59A688F"/>
  </w:style>
  <w:style w:type="paragraph" w:customStyle="1" w:styleId="B33A16A595814EF7A7DBAFF136CAA171">
    <w:name w:val="B33A16A595814EF7A7DBAFF136CAA171"/>
  </w:style>
  <w:style w:type="paragraph" w:customStyle="1" w:styleId="F7334A92B1564361BDE1BC99F1C07611">
    <w:name w:val="F7334A92B1564361BDE1BC99F1C07611"/>
  </w:style>
  <w:style w:type="paragraph" w:customStyle="1" w:styleId="D2AD6EAF6C454D8A89719698DDBE68D7">
    <w:name w:val="D2AD6EAF6C454D8A89719698DDBE68D7"/>
  </w:style>
  <w:style w:type="paragraph" w:customStyle="1" w:styleId="2A694B7E5AE54BBE979EDAB3D1196057">
    <w:name w:val="2A694B7E5AE54BBE979EDAB3D1196057"/>
  </w:style>
  <w:style w:type="paragraph" w:customStyle="1" w:styleId="4CB6CB72DAE14E74953596ACD889343C">
    <w:name w:val="4CB6CB72DAE14E74953596ACD889343C"/>
  </w:style>
  <w:style w:type="paragraph" w:customStyle="1" w:styleId="858FE63761C24246B16C320A88306C9C">
    <w:name w:val="858FE63761C24246B16C320A88306C9C"/>
  </w:style>
  <w:style w:type="paragraph" w:customStyle="1" w:styleId="CD32F2FA1A2A4876803B98E0E431578C">
    <w:name w:val="CD32F2FA1A2A4876803B98E0E431578C"/>
  </w:style>
  <w:style w:type="paragraph" w:customStyle="1" w:styleId="DA6A208256254EC4BEDD425A0CED69B4">
    <w:name w:val="DA6A208256254EC4BEDD425A0CED69B4"/>
  </w:style>
  <w:style w:type="paragraph" w:customStyle="1" w:styleId="951D256E446748EB952B357B23CA52EA">
    <w:name w:val="951D256E446748EB952B357B23CA52EA"/>
  </w:style>
  <w:style w:type="paragraph" w:customStyle="1" w:styleId="336E797B618F47AFA1DC5DE3DCA8783E">
    <w:name w:val="336E797B618F47AFA1DC5DE3DCA8783E"/>
  </w:style>
  <w:style w:type="paragraph" w:customStyle="1" w:styleId="818186F0455342F1AAC723B205A0E508">
    <w:name w:val="818186F0455342F1AAC723B205A0E508"/>
  </w:style>
  <w:style w:type="paragraph" w:customStyle="1" w:styleId="BB25404D98DF444388BABFA505A50CE0">
    <w:name w:val="BB25404D98DF444388BABFA505A50CE0"/>
  </w:style>
  <w:style w:type="paragraph" w:customStyle="1" w:styleId="82F0A76A3397423E97ED3675F04C65DE">
    <w:name w:val="82F0A76A3397423E97ED3675F04C65DE"/>
  </w:style>
  <w:style w:type="paragraph" w:customStyle="1" w:styleId="1B96091AFCBC46D8A91E8239B72C6C9A">
    <w:name w:val="1B96091AFCBC46D8A91E8239B72C6C9A"/>
  </w:style>
  <w:style w:type="paragraph" w:customStyle="1" w:styleId="F641CE6DC5904D5D99A1070BDBC0200B">
    <w:name w:val="F641CE6DC5904D5D99A1070BDBC0200B"/>
  </w:style>
  <w:style w:type="paragraph" w:customStyle="1" w:styleId="15C7E49C6FC5406699D639893F1F6A12">
    <w:name w:val="15C7E49C6FC5406699D639893F1F6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tf03463072_win32 (1).dotx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2021-09-08T01:22:00Z</dcterms:created>
  <dcterms:modified xsi:type="dcterms:W3CDTF">2021-09-15T01:59:00Z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